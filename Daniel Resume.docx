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46BE" w14:textId="6AB74BA6" w:rsidR="002C748B" w:rsidRPr="00E91884" w:rsidRDefault="00FC66A6" w:rsidP="000239CA">
      <w:pPr>
        <w:pStyle w:val="ListBullet"/>
        <w:numPr>
          <w:ilvl w:val="0"/>
          <w:numId w:val="0"/>
        </w:numPr>
        <w:tabs>
          <w:tab w:val="left" w:pos="211"/>
          <w:tab w:val="center" w:pos="5400"/>
        </w:tabs>
        <w:rPr>
          <w:rFonts w:ascii="Times New Roman" w:hAnsi="Times New Roman" w:cs="Times New Roman"/>
          <w:b/>
          <w:szCs w:val="24"/>
        </w:rPr>
      </w:pPr>
      <w:bookmarkStart w:id="0" w:name="_Hlk16883130"/>
      <w:r w:rsidRPr="00907A44">
        <w:rPr>
          <w:rFonts w:ascii="Times New Roman" w:hAnsi="Times New Roman" w:cs="Times New Roman"/>
          <w:noProof/>
          <w:sz w:val="18"/>
          <w:szCs w:val="20"/>
        </w:rPr>
        <w:drawing>
          <wp:anchor distT="0" distB="0" distL="114300" distR="114300" simplePos="0" relativeHeight="251664384" behindDoc="1" locked="0" layoutInCell="1" allowOverlap="1" wp14:anchorId="7358FFB6" wp14:editId="16D06FF2">
            <wp:simplePos x="0" y="0"/>
            <wp:positionH relativeFrom="column">
              <wp:posOffset>5889862</wp:posOffset>
            </wp:positionH>
            <wp:positionV relativeFrom="paragraph">
              <wp:posOffset>195580</wp:posOffset>
            </wp:positionV>
            <wp:extent cx="715010" cy="715010"/>
            <wp:effectExtent l="0" t="0" r="0" b="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884">
        <w:rPr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 wp14:anchorId="3B18AF93" wp14:editId="2F2D60C3">
            <wp:simplePos x="0" y="0"/>
            <wp:positionH relativeFrom="column">
              <wp:posOffset>5893344</wp:posOffset>
            </wp:positionH>
            <wp:positionV relativeFrom="paragraph">
              <wp:posOffset>196215</wp:posOffset>
            </wp:positionV>
            <wp:extent cx="715010" cy="7150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CA">
        <w:rPr>
          <w:rFonts w:ascii="Times New Roman" w:hAnsi="Times New Roman" w:cs="Times New Roman"/>
          <w:b/>
          <w:szCs w:val="24"/>
        </w:rPr>
        <w:tab/>
      </w:r>
      <w:r w:rsidR="000239CA">
        <w:rPr>
          <w:rFonts w:ascii="Times New Roman" w:hAnsi="Times New Roman" w:cs="Times New Roman"/>
          <w:b/>
          <w:szCs w:val="24"/>
        </w:rPr>
        <w:tab/>
      </w:r>
      <w:r w:rsidR="00924DCB" w:rsidRPr="00E91884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2AF65C1A" wp14:editId="0EF88713">
                <wp:simplePos x="0" y="0"/>
                <wp:positionH relativeFrom="column">
                  <wp:posOffset>5908723</wp:posOffset>
                </wp:positionH>
                <wp:positionV relativeFrom="paragraph">
                  <wp:posOffset>-69575</wp:posOffset>
                </wp:positionV>
                <wp:extent cx="672860" cy="56071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60" cy="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B979" w14:textId="46343935" w:rsidR="00BA58BB" w:rsidRPr="009D73D5" w:rsidRDefault="00BA58B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D73D5">
                              <w:rPr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  <w:r w:rsidRPr="009D73D5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65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25pt;margin-top:-5.5pt;width:53pt;height:44.1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" stroked="f">
                <v:textbox>
                  <w:txbxContent>
                    <w:p w14:paraId="155DB979" w14:textId="46343935" w:rsidR="00BA58BB" w:rsidRPr="009D73D5" w:rsidRDefault="00BA58BB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D73D5">
                        <w:rPr>
                          <w:b/>
                          <w:bCs/>
                        </w:rPr>
                        <w:t>Github</w:t>
                      </w:r>
                      <w:proofErr w:type="spellEnd"/>
                      <w:r w:rsidRPr="009D73D5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3306" w:rsidRPr="00E91884">
        <w:rPr>
          <w:rFonts w:ascii="Times New Roman" w:hAnsi="Times New Roman" w:cs="Times New Roman"/>
          <w:b/>
          <w:szCs w:val="24"/>
        </w:rPr>
        <w:t>Daniel Jacques</w:t>
      </w:r>
    </w:p>
    <w:p w14:paraId="41FC6B6F" w14:textId="5339C7EA" w:rsidR="004B3306" w:rsidRPr="00E91884" w:rsidRDefault="00FE13DE" w:rsidP="00907A44">
      <w:pPr>
        <w:pStyle w:val="ListBullet"/>
        <w:numPr>
          <w:ilvl w:val="0"/>
          <w:numId w:val="0"/>
        </w:numPr>
        <w:tabs>
          <w:tab w:val="left" w:pos="518"/>
          <w:tab w:val="center" w:pos="5400"/>
        </w:tabs>
        <w:ind w:left="216" w:hanging="216"/>
        <w:jc w:val="center"/>
        <w:rPr>
          <w:rFonts w:ascii="Times New Roman" w:hAnsi="Times New Roman" w:cs="Times New Roman"/>
          <w:sz w:val="18"/>
          <w:szCs w:val="20"/>
          <w:u w:val="single"/>
        </w:rPr>
      </w:pPr>
      <w:r w:rsidRPr="00E91884">
        <w:rPr>
          <w:sz w:val="20"/>
          <w:szCs w:val="20"/>
          <w:u w:val="single"/>
        </w:rPr>
        <w:t>Djacques633@gmail.com</w:t>
      </w:r>
      <w:hyperlink r:id="rId10" w:history="1"/>
    </w:p>
    <w:p w14:paraId="7E24E0B7" w14:textId="5C3E8D1F" w:rsidR="004B3306" w:rsidRPr="00E91884" w:rsidRDefault="004B3306" w:rsidP="00BB2C75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2287 South Ridge Court – Beavercreek, OH – 45434</w:t>
      </w:r>
    </w:p>
    <w:p w14:paraId="721D3512" w14:textId="3A929996" w:rsidR="0027564A" w:rsidRDefault="003C6C36" w:rsidP="00907A44">
      <w:pPr>
        <w:pStyle w:val="ListBullet"/>
        <w:numPr>
          <w:ilvl w:val="0"/>
          <w:numId w:val="0"/>
        </w:numPr>
        <w:tabs>
          <w:tab w:val="center" w:pos="5400"/>
          <w:tab w:val="left" w:pos="10025"/>
        </w:tabs>
        <w:jc w:val="center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(</w:t>
      </w:r>
      <w:r w:rsidR="004B3306" w:rsidRPr="00E91884">
        <w:rPr>
          <w:rFonts w:ascii="Times New Roman" w:hAnsi="Times New Roman" w:cs="Times New Roman"/>
          <w:sz w:val="18"/>
          <w:szCs w:val="20"/>
        </w:rPr>
        <w:t>937</w:t>
      </w:r>
      <w:r w:rsidRPr="00E91884">
        <w:rPr>
          <w:rFonts w:ascii="Times New Roman" w:hAnsi="Times New Roman" w:cs="Times New Roman"/>
          <w:sz w:val="18"/>
          <w:szCs w:val="20"/>
        </w:rPr>
        <w:t xml:space="preserve">) </w:t>
      </w:r>
      <w:r w:rsidR="004B3306" w:rsidRPr="00E91884">
        <w:rPr>
          <w:rFonts w:ascii="Times New Roman" w:hAnsi="Times New Roman" w:cs="Times New Roman"/>
          <w:sz w:val="18"/>
          <w:szCs w:val="20"/>
        </w:rPr>
        <w:t>902-8042</w:t>
      </w:r>
    </w:p>
    <w:p w14:paraId="00598CC0" w14:textId="2402D688" w:rsidR="004B3306" w:rsidRPr="00E91884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EDUCATION</w:t>
      </w:r>
    </w:p>
    <w:p w14:paraId="6230A37E" w14:textId="5DE071C6" w:rsidR="004B3306" w:rsidRPr="00E91884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Ohio University, Athens, OH</w:t>
      </w:r>
    </w:p>
    <w:p w14:paraId="2F0B2821" w14:textId="40035AF5" w:rsidR="001B77A7" w:rsidRPr="00E91884" w:rsidRDefault="00F875DF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Bachelor of Science</w:t>
      </w:r>
      <w:r w:rsidR="001B77A7" w:rsidRPr="00E91884">
        <w:rPr>
          <w:rFonts w:ascii="Times New Roman" w:hAnsi="Times New Roman" w:cs="Times New Roman"/>
          <w:sz w:val="18"/>
          <w:szCs w:val="20"/>
        </w:rPr>
        <w:t>:</w:t>
      </w:r>
      <w:r w:rsidR="004B3306" w:rsidRPr="00E91884">
        <w:rPr>
          <w:rFonts w:ascii="Times New Roman" w:hAnsi="Times New Roman" w:cs="Times New Roman"/>
          <w:sz w:val="18"/>
          <w:szCs w:val="20"/>
        </w:rPr>
        <w:t xml:space="preserve"> Computer Scienc</w:t>
      </w:r>
      <w:r w:rsidR="001B77A7" w:rsidRPr="00E91884">
        <w:rPr>
          <w:rFonts w:ascii="Times New Roman" w:hAnsi="Times New Roman" w:cs="Times New Roman"/>
          <w:sz w:val="18"/>
          <w:szCs w:val="20"/>
        </w:rPr>
        <w:t>e</w:t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 | </w:t>
      </w:r>
      <w:r w:rsidR="001B77A7" w:rsidRPr="00E91884">
        <w:rPr>
          <w:rFonts w:ascii="Times New Roman" w:hAnsi="Times New Roman" w:cs="Times New Roman"/>
          <w:sz w:val="18"/>
          <w:szCs w:val="20"/>
        </w:rPr>
        <w:t>Minor: Mathematics</w:t>
      </w:r>
      <w:r w:rsidR="004B3306" w:rsidRPr="00E91884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6668A9E7" w14:textId="257A5175" w:rsidR="00776E7D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 xml:space="preserve">Expected Graduation: </w:t>
      </w:r>
      <w:proofErr w:type="gramStart"/>
      <w:r w:rsidRPr="00E91884">
        <w:rPr>
          <w:rFonts w:ascii="Times New Roman" w:hAnsi="Times New Roman" w:cs="Times New Roman"/>
          <w:sz w:val="18"/>
          <w:szCs w:val="20"/>
        </w:rPr>
        <w:t>May,</w:t>
      </w:r>
      <w:proofErr w:type="gramEnd"/>
      <w:r w:rsidRPr="00E91884">
        <w:rPr>
          <w:rFonts w:ascii="Times New Roman" w:hAnsi="Times New Roman" w:cs="Times New Roman"/>
          <w:sz w:val="18"/>
          <w:szCs w:val="20"/>
        </w:rPr>
        <w:t xml:space="preserve"> 2021</w:t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 | Overall GPA: (4.00 scale): 3.</w:t>
      </w:r>
      <w:r w:rsidR="003C6C36" w:rsidRPr="00E91884">
        <w:rPr>
          <w:rFonts w:ascii="Times New Roman" w:hAnsi="Times New Roman" w:cs="Times New Roman"/>
          <w:sz w:val="18"/>
          <w:szCs w:val="20"/>
        </w:rPr>
        <w:t>5</w:t>
      </w:r>
      <w:r w:rsidR="00D36C5A" w:rsidRPr="00E91884">
        <w:rPr>
          <w:rFonts w:ascii="Times New Roman" w:hAnsi="Times New Roman" w:cs="Times New Roman"/>
          <w:sz w:val="18"/>
          <w:szCs w:val="20"/>
        </w:rPr>
        <w:t>4</w:t>
      </w:r>
    </w:p>
    <w:p w14:paraId="74E27DC8" w14:textId="18B7924E" w:rsidR="00933AE1" w:rsidRDefault="006F309D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proofErr w:type="spellStart"/>
      <w:r>
        <w:rPr>
          <w:rFonts w:ascii="Times New Roman" w:hAnsi="Times New Roman" w:cs="Times New Roman"/>
          <w:sz w:val="18"/>
          <w:szCs w:val="20"/>
        </w:rPr>
        <w:t>Deans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List: Fall 2017</w:t>
      </w:r>
      <w:r w:rsidR="00BE258F">
        <w:rPr>
          <w:rFonts w:ascii="Times New Roman" w:hAnsi="Times New Roman" w:cs="Times New Roman"/>
          <w:sz w:val="18"/>
          <w:szCs w:val="20"/>
        </w:rPr>
        <w:t>, 2018</w:t>
      </w:r>
      <w:r w:rsidR="003000AB">
        <w:rPr>
          <w:rFonts w:ascii="Times New Roman" w:hAnsi="Times New Roman" w:cs="Times New Roman"/>
          <w:sz w:val="18"/>
          <w:szCs w:val="20"/>
        </w:rPr>
        <w:t xml:space="preserve"> 2019 </w:t>
      </w:r>
    </w:p>
    <w:p w14:paraId="2AF1815A" w14:textId="477F2CB2" w:rsidR="006F309D" w:rsidRPr="003000AB" w:rsidRDefault="006F309D" w:rsidP="00933AE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8"/>
          <w:szCs w:val="10"/>
        </w:rPr>
      </w:pPr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14:paraId="4D15B82E" w14:textId="4BCA65B6" w:rsidR="00BE258F" w:rsidRPr="00E91884" w:rsidRDefault="009D73D5" w:rsidP="00BE258F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QUALIFICATIONS</w:t>
      </w:r>
    </w:p>
    <w:p w14:paraId="53459D6E" w14:textId="02EFBEF7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  <w:lang w:val="fr-FR"/>
        </w:rPr>
      </w:pPr>
      <w:proofErr w:type="spellStart"/>
      <w:proofErr w:type="gramStart"/>
      <w:r w:rsidRPr="00E91884">
        <w:rPr>
          <w:rFonts w:ascii="Times New Roman" w:hAnsi="Times New Roman" w:cs="Times New Roman"/>
          <w:sz w:val="18"/>
          <w:szCs w:val="20"/>
          <w:lang w:val="fr-FR"/>
        </w:rPr>
        <w:t>Languages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>:</w:t>
      </w:r>
      <w:proofErr w:type="gramEnd"/>
      <w:r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Python, C/C++, </w:t>
      </w:r>
      <w:proofErr w:type="spellStart"/>
      <w:r w:rsidRPr="00E91884">
        <w:rPr>
          <w:rFonts w:ascii="Times New Roman" w:hAnsi="Times New Roman" w:cs="Times New Roman"/>
          <w:sz w:val="18"/>
          <w:szCs w:val="20"/>
          <w:lang w:val="fr-FR"/>
        </w:rPr>
        <w:t>Ladder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E91884">
        <w:rPr>
          <w:rFonts w:ascii="Times New Roman" w:hAnsi="Times New Roman" w:cs="Times New Roman"/>
          <w:sz w:val="18"/>
          <w:szCs w:val="20"/>
          <w:lang w:val="fr-FR"/>
        </w:rPr>
        <w:t>Logic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, </w:t>
      </w:r>
      <w:proofErr w:type="spellStart"/>
      <w:r w:rsidRPr="00E91884">
        <w:rPr>
          <w:rFonts w:ascii="Times New Roman" w:hAnsi="Times New Roman" w:cs="Times New Roman"/>
          <w:sz w:val="18"/>
          <w:szCs w:val="20"/>
          <w:lang w:val="fr-FR"/>
        </w:rPr>
        <w:t>Java</w:t>
      </w:r>
      <w:r w:rsidR="00A30637">
        <w:rPr>
          <w:rFonts w:ascii="Times New Roman" w:hAnsi="Times New Roman" w:cs="Times New Roman"/>
          <w:sz w:val="18"/>
          <w:szCs w:val="20"/>
          <w:lang w:val="fr-FR"/>
        </w:rPr>
        <w:t>s</w:t>
      </w:r>
      <w:r w:rsidRPr="00E91884">
        <w:rPr>
          <w:rFonts w:ascii="Times New Roman" w:hAnsi="Times New Roman" w:cs="Times New Roman"/>
          <w:sz w:val="18"/>
          <w:szCs w:val="20"/>
          <w:lang w:val="fr-FR"/>
        </w:rPr>
        <w:t>cript</w:t>
      </w:r>
      <w:proofErr w:type="spellEnd"/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>/</w:t>
      </w:r>
      <w:proofErr w:type="spellStart"/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>Typescript</w:t>
      </w:r>
      <w:proofErr w:type="spellEnd"/>
      <w:r w:rsidRPr="00E91884">
        <w:rPr>
          <w:rFonts w:ascii="Times New Roman" w:hAnsi="Times New Roman" w:cs="Times New Roman"/>
          <w:sz w:val="18"/>
          <w:szCs w:val="20"/>
          <w:lang w:val="fr-FR"/>
        </w:rPr>
        <w:t>, HTML,</w:t>
      </w:r>
      <w:r w:rsidR="00FE13DE" w:rsidRPr="00E91884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r w:rsidR="00A85E00" w:rsidRPr="00E91884">
        <w:rPr>
          <w:rFonts w:ascii="Times New Roman" w:hAnsi="Times New Roman" w:cs="Times New Roman"/>
          <w:sz w:val="18"/>
          <w:szCs w:val="20"/>
          <w:lang w:val="fr-FR"/>
        </w:rPr>
        <w:t>Rust</w:t>
      </w:r>
      <w:r w:rsidR="00B41658" w:rsidRPr="00E91884">
        <w:rPr>
          <w:rFonts w:ascii="Times New Roman" w:hAnsi="Times New Roman" w:cs="Times New Roman"/>
          <w:sz w:val="18"/>
          <w:szCs w:val="20"/>
          <w:lang w:val="fr-FR"/>
        </w:rPr>
        <w:t>, SQL</w:t>
      </w:r>
    </w:p>
    <w:p w14:paraId="30B55CDA" w14:textId="083B8E8C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Tools</w:t>
      </w:r>
      <w:r w:rsidR="00012864">
        <w:rPr>
          <w:rFonts w:ascii="Times New Roman" w:hAnsi="Times New Roman" w:cs="Times New Roman"/>
          <w:sz w:val="18"/>
          <w:szCs w:val="20"/>
        </w:rPr>
        <w:t>/Skills</w:t>
      </w:r>
      <w:r w:rsidRPr="00E91884">
        <w:rPr>
          <w:rFonts w:ascii="Times New Roman" w:hAnsi="Times New Roman" w:cs="Times New Roman"/>
          <w:sz w:val="18"/>
          <w:szCs w:val="20"/>
        </w:rPr>
        <w:t>: Android Studio, Arduino,</w:t>
      </w:r>
      <w:r w:rsidR="00BE01CC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8904CE">
        <w:rPr>
          <w:rFonts w:ascii="Times New Roman" w:hAnsi="Times New Roman" w:cs="Times New Roman"/>
          <w:sz w:val="18"/>
          <w:szCs w:val="20"/>
        </w:rPr>
        <w:t xml:space="preserve">Apollo, </w:t>
      </w:r>
      <w:r w:rsidR="00BE01CC" w:rsidRPr="00E91884">
        <w:rPr>
          <w:rFonts w:ascii="Times New Roman" w:hAnsi="Times New Roman" w:cs="Times New Roman"/>
          <w:sz w:val="18"/>
          <w:szCs w:val="20"/>
        </w:rPr>
        <w:t>AWS</w:t>
      </w:r>
      <w:r w:rsidR="00815A42" w:rsidRPr="00E91884">
        <w:rPr>
          <w:rFonts w:ascii="Times New Roman" w:hAnsi="Times New Roman" w:cs="Times New Roman"/>
          <w:sz w:val="18"/>
          <w:szCs w:val="20"/>
        </w:rPr>
        <w:t xml:space="preserve"> (DynamoDB, </w:t>
      </w:r>
      <w:proofErr w:type="spellStart"/>
      <w:r w:rsidR="00815A42" w:rsidRPr="00E91884">
        <w:rPr>
          <w:rFonts w:ascii="Times New Roman" w:hAnsi="Times New Roman" w:cs="Times New Roman"/>
          <w:sz w:val="18"/>
          <w:szCs w:val="20"/>
        </w:rPr>
        <w:t>Fargate</w:t>
      </w:r>
      <w:proofErr w:type="spellEnd"/>
      <w:r w:rsidR="00815A42" w:rsidRPr="00E91884">
        <w:rPr>
          <w:rFonts w:ascii="Times New Roman" w:hAnsi="Times New Roman" w:cs="Times New Roman"/>
          <w:sz w:val="18"/>
          <w:szCs w:val="20"/>
        </w:rPr>
        <w:t xml:space="preserve">, S3, Lambda, </w:t>
      </w:r>
      <w:r w:rsidR="0027564A">
        <w:rPr>
          <w:rFonts w:ascii="Times New Roman" w:hAnsi="Times New Roman" w:cs="Times New Roman"/>
          <w:sz w:val="18"/>
          <w:szCs w:val="20"/>
        </w:rPr>
        <w:t xml:space="preserve">API </w:t>
      </w:r>
      <w:r w:rsidR="00815A42" w:rsidRPr="00E91884">
        <w:rPr>
          <w:rFonts w:ascii="Times New Roman" w:hAnsi="Times New Roman" w:cs="Times New Roman"/>
          <w:sz w:val="18"/>
          <w:szCs w:val="20"/>
        </w:rPr>
        <w:t>Gateway, EC2</w:t>
      </w:r>
      <w:r w:rsidR="00012864">
        <w:rPr>
          <w:rFonts w:ascii="Times New Roman" w:hAnsi="Times New Roman" w:cs="Times New Roman"/>
          <w:sz w:val="18"/>
          <w:szCs w:val="20"/>
        </w:rPr>
        <w:t xml:space="preserve">, ECS, ECR, </w:t>
      </w:r>
      <w:proofErr w:type="spellStart"/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B</w:t>
      </w:r>
      <w:r w:rsidR="00012864">
        <w:rPr>
          <w:rFonts w:ascii="Times New Roman" w:hAnsi="Times New Roman" w:cs="Times New Roman"/>
          <w:sz w:val="18"/>
          <w:szCs w:val="20"/>
        </w:rPr>
        <w:t>uild</w:t>
      </w:r>
      <w:proofErr w:type="spellEnd"/>
      <w:r w:rsidR="00012864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P</w:t>
      </w:r>
      <w:r w:rsidR="00012864">
        <w:rPr>
          <w:rFonts w:ascii="Times New Roman" w:hAnsi="Times New Roman" w:cs="Times New Roman"/>
          <w:sz w:val="18"/>
          <w:szCs w:val="20"/>
        </w:rPr>
        <w:t>ipeline</w:t>
      </w:r>
      <w:proofErr w:type="spellEnd"/>
      <w:r w:rsidR="00012864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3D69A2">
        <w:rPr>
          <w:rFonts w:ascii="Times New Roman" w:hAnsi="Times New Roman" w:cs="Times New Roman"/>
          <w:sz w:val="18"/>
          <w:szCs w:val="20"/>
        </w:rPr>
        <w:t>C</w:t>
      </w:r>
      <w:r w:rsidR="00012864">
        <w:rPr>
          <w:rFonts w:ascii="Times New Roman" w:hAnsi="Times New Roman" w:cs="Times New Roman"/>
          <w:sz w:val="18"/>
          <w:szCs w:val="20"/>
        </w:rPr>
        <w:t>ode</w:t>
      </w:r>
      <w:r w:rsidR="003D69A2">
        <w:rPr>
          <w:rFonts w:ascii="Times New Roman" w:hAnsi="Times New Roman" w:cs="Times New Roman"/>
          <w:sz w:val="18"/>
          <w:szCs w:val="20"/>
        </w:rPr>
        <w:t>D</w:t>
      </w:r>
      <w:r w:rsidR="00012864">
        <w:rPr>
          <w:rFonts w:ascii="Times New Roman" w:hAnsi="Times New Roman" w:cs="Times New Roman"/>
          <w:sz w:val="18"/>
          <w:szCs w:val="20"/>
        </w:rPr>
        <w:t>eploy</w:t>
      </w:r>
      <w:proofErr w:type="spellEnd"/>
      <w:r w:rsidR="00815A42" w:rsidRPr="00E91884">
        <w:rPr>
          <w:rFonts w:ascii="Times New Roman" w:hAnsi="Times New Roman" w:cs="Times New Roman"/>
          <w:sz w:val="18"/>
          <w:szCs w:val="20"/>
        </w:rPr>
        <w:t>)</w:t>
      </w:r>
      <w:r w:rsidR="000950EF">
        <w:rPr>
          <w:rFonts w:ascii="Times New Roman" w:hAnsi="Times New Roman" w:cs="Times New Roman"/>
          <w:sz w:val="18"/>
          <w:szCs w:val="20"/>
        </w:rPr>
        <w:t>,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A85E00" w:rsidRPr="00E91884">
        <w:rPr>
          <w:rFonts w:ascii="Times New Roman" w:hAnsi="Times New Roman" w:cs="Times New Roman"/>
          <w:sz w:val="18"/>
          <w:szCs w:val="20"/>
        </w:rPr>
        <w:t>Docker</w:t>
      </w:r>
      <w:r w:rsidRPr="00E91884">
        <w:rPr>
          <w:rFonts w:ascii="Times New Roman" w:hAnsi="Times New Roman" w:cs="Times New Roman"/>
          <w:sz w:val="18"/>
          <w:szCs w:val="20"/>
        </w:rPr>
        <w:t>, Fusion 360, Gi</w:t>
      </w:r>
      <w:r w:rsidR="000950EF">
        <w:rPr>
          <w:rFonts w:ascii="Times New Roman" w:hAnsi="Times New Roman" w:cs="Times New Roman"/>
          <w:sz w:val="18"/>
          <w:szCs w:val="20"/>
        </w:rPr>
        <w:t>tHub/Bash</w:t>
      </w:r>
      <w:r w:rsidRPr="00E91884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012864">
        <w:rPr>
          <w:rFonts w:ascii="Times New Roman" w:hAnsi="Times New Roman" w:cs="Times New Roman"/>
          <w:sz w:val="18"/>
          <w:szCs w:val="20"/>
        </w:rPr>
        <w:t>GraphQL</w:t>
      </w:r>
      <w:proofErr w:type="spellEnd"/>
      <w:r w:rsidR="00012864">
        <w:rPr>
          <w:rFonts w:ascii="Times New Roman" w:hAnsi="Times New Roman" w:cs="Times New Roman"/>
          <w:sz w:val="18"/>
          <w:szCs w:val="20"/>
        </w:rPr>
        <w:t xml:space="preserve">, </w:t>
      </w:r>
      <w:r w:rsidR="00FE13DE" w:rsidRPr="00E91884">
        <w:rPr>
          <w:rFonts w:ascii="Times New Roman" w:hAnsi="Times New Roman" w:cs="Times New Roman"/>
          <w:sz w:val="18"/>
          <w:szCs w:val="20"/>
        </w:rPr>
        <w:t xml:space="preserve">Jira, Kubernetes, </w:t>
      </w:r>
      <w:r w:rsidR="00A85E00" w:rsidRPr="00E91884">
        <w:rPr>
          <w:rFonts w:ascii="Times New Roman" w:hAnsi="Times New Roman" w:cs="Times New Roman"/>
          <w:sz w:val="18"/>
          <w:szCs w:val="20"/>
        </w:rPr>
        <w:t>Node,</w:t>
      </w:r>
      <w:r w:rsidR="009A3726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122297">
        <w:rPr>
          <w:rFonts w:ascii="Times New Roman" w:hAnsi="Times New Roman" w:cs="Times New Roman"/>
          <w:sz w:val="18"/>
          <w:szCs w:val="20"/>
        </w:rPr>
        <w:t xml:space="preserve">Oracle, </w:t>
      </w:r>
      <w:r w:rsidR="009A3726" w:rsidRPr="00E91884">
        <w:rPr>
          <w:rFonts w:ascii="Times New Roman" w:hAnsi="Times New Roman" w:cs="Times New Roman"/>
          <w:sz w:val="18"/>
          <w:szCs w:val="20"/>
        </w:rPr>
        <w:t>Postman,</w:t>
      </w:r>
      <w:r w:rsidR="00A85E00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sz w:val="18"/>
          <w:szCs w:val="20"/>
        </w:rPr>
        <w:t>PuTTY,</w:t>
      </w:r>
      <w:r w:rsidR="00012864">
        <w:rPr>
          <w:rFonts w:ascii="Times New Roman" w:hAnsi="Times New Roman" w:cs="Times New Roman"/>
          <w:sz w:val="18"/>
          <w:szCs w:val="20"/>
        </w:rPr>
        <w:t xml:space="preserve"> </w:t>
      </w:r>
      <w:proofErr w:type="gramStart"/>
      <w:r w:rsidR="00FC66A6">
        <w:rPr>
          <w:rFonts w:ascii="Times New Roman" w:hAnsi="Times New Roman" w:cs="Times New Roman"/>
          <w:sz w:val="18"/>
          <w:szCs w:val="20"/>
        </w:rPr>
        <w:t xml:space="preserve">Rancher,  </w:t>
      </w:r>
      <w:r w:rsidR="00012864">
        <w:rPr>
          <w:rFonts w:ascii="Times New Roman" w:hAnsi="Times New Roman" w:cs="Times New Roman"/>
          <w:sz w:val="18"/>
          <w:szCs w:val="20"/>
        </w:rPr>
        <w:t>REST</w:t>
      </w:r>
      <w:proofErr w:type="gramEnd"/>
      <w:r w:rsidR="00012864">
        <w:rPr>
          <w:rFonts w:ascii="Times New Roman" w:hAnsi="Times New Roman" w:cs="Times New Roman"/>
          <w:sz w:val="18"/>
          <w:szCs w:val="20"/>
        </w:rPr>
        <w:t xml:space="preserve"> API,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A66C05">
        <w:rPr>
          <w:rFonts w:ascii="Times New Roman" w:hAnsi="Times New Roman" w:cs="Times New Roman"/>
          <w:sz w:val="18"/>
          <w:szCs w:val="20"/>
        </w:rPr>
        <w:t>React</w:t>
      </w:r>
      <w:r w:rsidRPr="00E91884">
        <w:rPr>
          <w:rFonts w:ascii="Times New Roman" w:hAnsi="Times New Roman" w:cs="Times New Roman"/>
          <w:sz w:val="18"/>
          <w:szCs w:val="20"/>
        </w:rPr>
        <w:t>,</w:t>
      </w:r>
      <w:r w:rsidR="00122297">
        <w:rPr>
          <w:rFonts w:ascii="Times New Roman" w:hAnsi="Times New Roman" w:cs="Times New Roman"/>
          <w:sz w:val="18"/>
          <w:szCs w:val="20"/>
        </w:rPr>
        <w:t xml:space="preserve"> React Native</w:t>
      </w:r>
      <w:r w:rsidR="00FC66A6">
        <w:rPr>
          <w:rFonts w:ascii="Times New Roman" w:hAnsi="Times New Roman" w:cs="Times New Roman"/>
          <w:sz w:val="18"/>
          <w:szCs w:val="20"/>
        </w:rPr>
        <w:t>,</w:t>
      </w:r>
      <w:r w:rsidRPr="00E91884">
        <w:rPr>
          <w:rFonts w:ascii="Times New Roman" w:hAnsi="Times New Roman" w:cs="Times New Roman"/>
          <w:sz w:val="18"/>
          <w:szCs w:val="20"/>
        </w:rPr>
        <w:t xml:space="preserve"> Visual Studio Code, Wireshark, XCode</w:t>
      </w:r>
    </w:p>
    <w:p w14:paraId="38B7F382" w14:textId="77EFD9F5" w:rsidR="009D73D5" w:rsidRPr="00E91884" w:rsidRDefault="009D73D5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Operating systems: Windows, Linux,</w:t>
      </w:r>
      <w:r w:rsidR="00B41658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sz w:val="18"/>
          <w:szCs w:val="20"/>
        </w:rPr>
        <w:t>Mac OS</w:t>
      </w:r>
    </w:p>
    <w:p w14:paraId="5291A928" w14:textId="77777777" w:rsidR="00887418" w:rsidRPr="003000AB" w:rsidRDefault="00887418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8"/>
          <w:szCs w:val="10"/>
        </w:rPr>
      </w:pPr>
    </w:p>
    <w:p w14:paraId="780C8908" w14:textId="5329A755" w:rsidR="004B3306" w:rsidRDefault="004B3306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WORK EXPERIENCE</w:t>
      </w:r>
    </w:p>
    <w:p w14:paraId="27B6E5AF" w14:textId="77777777" w:rsidR="00B85B4E" w:rsidRPr="00E91884" w:rsidRDefault="00B85B4E" w:rsidP="00B85B4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 xml:space="preserve">Ohio Information Technologies (OIT)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Student Software Engineer </w:t>
      </w:r>
      <w:r w:rsidRPr="00E91884">
        <w:rPr>
          <w:rFonts w:ascii="Times New Roman" w:hAnsi="Times New Roman" w:cs="Times New Roman"/>
          <w:bCs/>
          <w:sz w:val="18"/>
          <w:szCs w:val="20"/>
        </w:rPr>
        <w:t>(January 2020 – Present)</w:t>
      </w:r>
      <w:r w:rsidRPr="00E91884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sz w:val="18"/>
          <w:szCs w:val="20"/>
        </w:rPr>
        <w:t>Athens, OH</w:t>
      </w:r>
    </w:p>
    <w:p w14:paraId="2E963EA5" w14:textId="4346A217" w:rsidR="00B85B4E" w:rsidRPr="00E91884" w:rsidRDefault="00B85B4E" w:rsidP="003D69A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Redesign</w:t>
      </w:r>
      <w:r>
        <w:rPr>
          <w:rFonts w:ascii="Times New Roman" w:hAnsi="Times New Roman" w:cs="Times New Roman"/>
          <w:bCs/>
          <w:sz w:val="18"/>
          <w:szCs w:val="20"/>
        </w:rPr>
        <w:t xml:space="preserve"> Ohio University applications from </w:t>
      </w:r>
      <w:r w:rsidR="000920F0">
        <w:rPr>
          <w:rFonts w:ascii="Times New Roman" w:hAnsi="Times New Roman" w:cs="Times New Roman"/>
          <w:bCs/>
          <w:sz w:val="18"/>
          <w:szCs w:val="20"/>
        </w:rPr>
        <w:t>legacy</w:t>
      </w:r>
      <w:r>
        <w:rPr>
          <w:rFonts w:ascii="Times New Roman" w:hAnsi="Times New Roman" w:cs="Times New Roman"/>
          <w:bCs/>
          <w:sz w:val="18"/>
          <w:szCs w:val="20"/>
        </w:rPr>
        <w:t xml:space="preserve"> code to updated </w:t>
      </w:r>
      <w:r w:rsidR="00BE258F">
        <w:rPr>
          <w:rFonts w:ascii="Times New Roman" w:hAnsi="Times New Roman" w:cs="Times New Roman"/>
          <w:bCs/>
          <w:sz w:val="18"/>
          <w:szCs w:val="20"/>
        </w:rPr>
        <w:t xml:space="preserve">deployable </w:t>
      </w:r>
      <w:r>
        <w:rPr>
          <w:rFonts w:ascii="Times New Roman" w:hAnsi="Times New Roman" w:cs="Times New Roman"/>
          <w:bCs/>
          <w:sz w:val="18"/>
          <w:szCs w:val="20"/>
        </w:rPr>
        <w:t>Typescript</w:t>
      </w:r>
      <w:r w:rsidR="000920F0">
        <w:rPr>
          <w:rFonts w:ascii="Times New Roman" w:hAnsi="Times New Roman" w:cs="Times New Roman"/>
          <w:bCs/>
          <w:sz w:val="18"/>
          <w:szCs w:val="20"/>
        </w:rPr>
        <w:t>/Angular</w:t>
      </w:r>
      <w:r>
        <w:rPr>
          <w:rFonts w:ascii="Times New Roman" w:hAnsi="Times New Roman" w:cs="Times New Roman"/>
          <w:bCs/>
          <w:sz w:val="18"/>
          <w:szCs w:val="20"/>
        </w:rPr>
        <w:t xml:space="preserve"> applications</w:t>
      </w:r>
    </w:p>
    <w:p w14:paraId="54EE1223" w14:textId="50C993CC" w:rsidR="00B85B4E" w:rsidRPr="00E91884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 xml:space="preserve">Work in an agile scrum team of 3 in which I am tasked with backend </w:t>
      </w:r>
      <w:r>
        <w:rPr>
          <w:rFonts w:ascii="Times New Roman" w:hAnsi="Times New Roman" w:cs="Times New Roman"/>
          <w:bCs/>
          <w:sz w:val="18"/>
          <w:szCs w:val="20"/>
        </w:rPr>
        <w:t xml:space="preserve">REST API 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development </w:t>
      </w:r>
    </w:p>
    <w:p w14:paraId="4C3AAC85" w14:textId="1C2DE170" w:rsidR="00B85B4E" w:rsidRPr="00E91884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Work 14 hours on top of another job and a typical class schedule</w:t>
      </w:r>
    </w:p>
    <w:p w14:paraId="01F94210" w14:textId="33B75B14" w:rsidR="00B85B4E" w:rsidRDefault="00B85B4E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Earn experience with multiple modern development tools and libraries Docker, Kubernetes, Angular, and more</w:t>
      </w:r>
    </w:p>
    <w:p w14:paraId="6211AA2F" w14:textId="1B9C78C0" w:rsidR="00114143" w:rsidRPr="00E91884" w:rsidRDefault="00114143" w:rsidP="00B85B4E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Utilize </w:t>
      </w:r>
      <w:proofErr w:type="spellStart"/>
      <w:r>
        <w:rPr>
          <w:rFonts w:ascii="Times New Roman" w:hAnsi="Times New Roman" w:cs="Times New Roman"/>
          <w:sz w:val="18"/>
          <w:szCs w:val="20"/>
        </w:rPr>
        <w:t>skaffold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to develop directly inside of a Kubernetes cluster</w:t>
      </w:r>
    </w:p>
    <w:p w14:paraId="526807D3" w14:textId="77777777" w:rsidR="00B85B4E" w:rsidRPr="00E91884" w:rsidRDefault="00B85B4E" w:rsidP="00B85B4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Heritage College of Osteopathic Medicine (HCOM)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>Computer Science Student Employee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(September 2019 – Present) Athens, OH</w:t>
      </w:r>
    </w:p>
    <w:p w14:paraId="7C010357" w14:textId="77777777" w:rsidR="00B85B4E" w:rsidRPr="00E91884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Maintain and update the Ohio University HCOM website</w:t>
      </w:r>
    </w:p>
    <w:p w14:paraId="4DEA21B5" w14:textId="77777777" w:rsidR="00B85B4E" w:rsidRPr="00E91884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Create graphs and images based on alumnus data</w:t>
      </w:r>
    </w:p>
    <w:p w14:paraId="410CEB97" w14:textId="0C959A9F" w:rsidR="00B85B4E" w:rsidRPr="00B85B4E" w:rsidRDefault="00B85B4E" w:rsidP="00B85B4E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Develop a Python web scraper to scrape from the Accreditation Council for Graduate Medical Education (ACGME) website</w:t>
      </w:r>
    </w:p>
    <w:p w14:paraId="40DDFF5F" w14:textId="15F89296" w:rsidR="00815A42" w:rsidRPr="00E91884" w:rsidRDefault="00815A42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18"/>
          <w:szCs w:val="20"/>
        </w:rPr>
      </w:pPr>
      <w:proofErr w:type="spellStart"/>
      <w:r w:rsidRPr="00E91884">
        <w:rPr>
          <w:rFonts w:ascii="Times New Roman" w:hAnsi="Times New Roman" w:cs="Times New Roman"/>
          <w:b/>
          <w:sz w:val="18"/>
          <w:szCs w:val="20"/>
        </w:rPr>
        <w:t>Innosource</w:t>
      </w:r>
      <w:proofErr w:type="spellEnd"/>
      <w:r w:rsidRPr="00E91884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 xml:space="preserve">Nationwide </w:t>
      </w:r>
      <w:r w:rsidR="00B41658" w:rsidRPr="00E91884">
        <w:rPr>
          <w:rFonts w:ascii="Times New Roman" w:hAnsi="Times New Roman" w:cs="Times New Roman"/>
          <w:bCs/>
          <w:i/>
          <w:iCs/>
          <w:sz w:val="18"/>
          <w:szCs w:val="20"/>
        </w:rPr>
        <w:t>Application Developer Intern</w:t>
      </w:r>
      <w:r w:rsidRPr="00E91884">
        <w:rPr>
          <w:rFonts w:ascii="Times New Roman" w:hAnsi="Times New Roman" w:cs="Times New Roman"/>
          <w:bCs/>
          <w:sz w:val="18"/>
          <w:szCs w:val="20"/>
        </w:rPr>
        <w:t xml:space="preserve"> (June 2020) </w:t>
      </w:r>
      <w:r w:rsidR="00B41658" w:rsidRPr="00E91884">
        <w:rPr>
          <w:rFonts w:ascii="Times New Roman" w:hAnsi="Times New Roman" w:cs="Times New Roman"/>
          <w:bCs/>
          <w:sz w:val="18"/>
          <w:szCs w:val="20"/>
        </w:rPr>
        <w:t>Remote</w:t>
      </w:r>
    </w:p>
    <w:p w14:paraId="168AAD71" w14:textId="1E5CA41F" w:rsidR="00815A42" w:rsidRPr="00E91884" w:rsidRDefault="00815A42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Researched and removed Feature Flipping for Java (FF4J) toggles across multiple business applications</w:t>
      </w:r>
    </w:p>
    <w:p w14:paraId="63110649" w14:textId="4641DED5" w:rsidR="00815A42" w:rsidRDefault="00815A42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 xml:space="preserve">Attended lectures highlighting multiple </w:t>
      </w:r>
      <w:r w:rsidR="004C7D26" w:rsidRPr="00E91884">
        <w:rPr>
          <w:rFonts w:ascii="Times New Roman" w:hAnsi="Times New Roman" w:cs="Times New Roman"/>
          <w:bCs/>
          <w:sz w:val="18"/>
          <w:szCs w:val="20"/>
        </w:rPr>
        <w:t>design tools, principles, and fields</w:t>
      </w:r>
    </w:p>
    <w:p w14:paraId="680E6E96" w14:textId="1BF6A68B" w:rsidR="0027564A" w:rsidRPr="0027564A" w:rsidRDefault="0027564A" w:rsidP="0027564A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Cs/>
          <w:sz w:val="18"/>
          <w:szCs w:val="20"/>
        </w:rPr>
      </w:pPr>
      <w:r w:rsidRPr="00E91884">
        <w:rPr>
          <w:rFonts w:ascii="Times New Roman" w:hAnsi="Times New Roman" w:cs="Times New Roman"/>
          <w:bCs/>
          <w:sz w:val="18"/>
          <w:szCs w:val="20"/>
        </w:rPr>
        <w:t>Participated in daily standups to report on my work progress</w:t>
      </w:r>
    </w:p>
    <w:p w14:paraId="34008C65" w14:textId="77777777" w:rsidR="00792493" w:rsidRPr="00E91884" w:rsidRDefault="00792493" w:rsidP="00BB2C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b/>
          <w:bCs/>
          <w:sz w:val="18"/>
          <w:szCs w:val="20"/>
        </w:rPr>
        <w:t>Southwestern Ohio Council for Higher Education (SOCHE)</w:t>
      </w:r>
      <w:r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Pr="00E91884">
        <w:rPr>
          <w:rFonts w:ascii="Times New Roman" w:hAnsi="Times New Roman" w:cs="Times New Roman"/>
          <w:i/>
          <w:sz w:val="18"/>
          <w:szCs w:val="20"/>
        </w:rPr>
        <w:t>Center for Cyberspace Research Intern</w:t>
      </w:r>
      <w:r w:rsidRPr="00E91884">
        <w:rPr>
          <w:rFonts w:ascii="Times New Roman" w:hAnsi="Times New Roman" w:cs="Times New Roman"/>
          <w:sz w:val="18"/>
          <w:szCs w:val="20"/>
        </w:rPr>
        <w:t xml:space="preserve"> (May 2019 – August 2019) Wright Patterson Air Force Base, OH</w:t>
      </w:r>
    </w:p>
    <w:p w14:paraId="4B276EF5" w14:textId="01FCA064" w:rsidR="00792493" w:rsidRPr="00332338" w:rsidRDefault="00792493" w:rsidP="00332338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Designed in Python and Arduino a 4 Degree of Freedom table</w:t>
      </w:r>
    </w:p>
    <w:p w14:paraId="42D88EEF" w14:textId="77777777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Learned the basics of I2C communication and connecting electronic components</w:t>
      </w:r>
    </w:p>
    <w:p w14:paraId="08F0502D" w14:textId="77777777" w:rsidR="00792493" w:rsidRPr="00E91884" w:rsidRDefault="00792493" w:rsidP="00BB2C7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Attended lectures and completed basic labs based on cyber physical vulnerabilities</w:t>
      </w:r>
    </w:p>
    <w:p w14:paraId="47F1270E" w14:textId="77777777" w:rsidR="00792493" w:rsidRPr="003000AB" w:rsidRDefault="00792493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sz w:val="8"/>
          <w:szCs w:val="8"/>
        </w:rPr>
      </w:pPr>
    </w:p>
    <w:p w14:paraId="58A885D6" w14:textId="1AE59007" w:rsidR="004B3306" w:rsidRPr="00E91884" w:rsidRDefault="004B3306" w:rsidP="00BB2C75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b/>
          <w:sz w:val="18"/>
          <w:szCs w:val="20"/>
        </w:rPr>
      </w:pPr>
      <w:r w:rsidRPr="00E91884">
        <w:rPr>
          <w:rFonts w:ascii="Times New Roman" w:hAnsi="Times New Roman" w:cs="Times New Roman"/>
          <w:b/>
          <w:sz w:val="18"/>
          <w:szCs w:val="20"/>
        </w:rPr>
        <w:t>Coursework</w:t>
      </w:r>
      <w:r w:rsidR="00305C43" w:rsidRPr="00E91884">
        <w:rPr>
          <w:rFonts w:ascii="Times New Roman" w:hAnsi="Times New Roman" w:cs="Times New Roman"/>
          <w:b/>
          <w:sz w:val="18"/>
          <w:szCs w:val="20"/>
        </w:rPr>
        <w:t xml:space="preserve"> and Projects</w:t>
      </w:r>
      <w:r w:rsidRPr="00E91884">
        <w:rPr>
          <w:rFonts w:ascii="Times New Roman" w:hAnsi="Times New Roman" w:cs="Times New Roman"/>
          <w:b/>
          <w:sz w:val="18"/>
          <w:szCs w:val="20"/>
        </w:rPr>
        <w:t>:</w:t>
      </w:r>
    </w:p>
    <w:p w14:paraId="3135F45D" w14:textId="0B74B9DC" w:rsidR="004B3306" w:rsidRPr="00E91884" w:rsidRDefault="004B3306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Computer Science</w:t>
      </w:r>
      <w:r w:rsidR="00EF53AE" w:rsidRPr="00E91884">
        <w:rPr>
          <w:rFonts w:ascii="Times New Roman" w:hAnsi="Times New Roman" w:cs="Times New Roman"/>
          <w:sz w:val="18"/>
          <w:szCs w:val="20"/>
        </w:rPr>
        <w:t xml:space="preserve"> and Engineering</w:t>
      </w:r>
      <w:r w:rsidRPr="00E91884">
        <w:rPr>
          <w:rFonts w:ascii="Times New Roman" w:hAnsi="Times New Roman" w:cs="Times New Roman"/>
          <w:sz w:val="18"/>
          <w:szCs w:val="20"/>
        </w:rPr>
        <w:t>:</w:t>
      </w:r>
    </w:p>
    <w:p w14:paraId="7F59E686" w14:textId="77777777" w:rsidR="003000AB" w:rsidRDefault="003000AB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Design &amp; Analysis of Algorithms</w:t>
      </w:r>
      <w:r>
        <w:rPr>
          <w:rFonts w:ascii="Times New Roman" w:hAnsi="Times New Roman" w:cs="Times New Roman"/>
          <w:sz w:val="18"/>
          <w:szCs w:val="20"/>
        </w:rPr>
        <w:tab/>
      </w:r>
      <w:r w:rsidR="00224BAA" w:rsidRPr="00E91884">
        <w:rPr>
          <w:rFonts w:ascii="Times New Roman" w:hAnsi="Times New Roman" w:cs="Times New Roman"/>
          <w:sz w:val="18"/>
          <w:szCs w:val="20"/>
        </w:rPr>
        <w:t xml:space="preserve">Computer </w:t>
      </w:r>
      <w:r w:rsidR="00FE13DE" w:rsidRPr="00E91884">
        <w:rPr>
          <w:rFonts w:ascii="Times New Roman" w:hAnsi="Times New Roman" w:cs="Times New Roman"/>
          <w:sz w:val="18"/>
          <w:szCs w:val="20"/>
        </w:rPr>
        <w:t>Organization</w:t>
      </w:r>
      <w:r>
        <w:rPr>
          <w:rFonts w:ascii="Times New Roman" w:hAnsi="Times New Roman" w:cs="Times New Roman"/>
          <w:sz w:val="18"/>
          <w:szCs w:val="20"/>
        </w:rPr>
        <w:tab/>
      </w:r>
      <w:r w:rsidR="00887418" w:rsidRPr="00E91884">
        <w:rPr>
          <w:rFonts w:ascii="Times New Roman" w:hAnsi="Times New Roman" w:cs="Times New Roman"/>
          <w:sz w:val="18"/>
          <w:szCs w:val="20"/>
        </w:rPr>
        <w:t>Data Structure</w:t>
      </w:r>
      <w:r>
        <w:rPr>
          <w:rFonts w:ascii="Times New Roman" w:hAnsi="Times New Roman" w:cs="Times New Roman"/>
          <w:sz w:val="18"/>
          <w:szCs w:val="20"/>
        </w:rPr>
        <w:t>s</w:t>
      </w:r>
      <w:r>
        <w:rPr>
          <w:rFonts w:ascii="Times New Roman" w:hAnsi="Times New Roman" w:cs="Times New Roman"/>
          <w:sz w:val="18"/>
          <w:szCs w:val="20"/>
        </w:rPr>
        <w:tab/>
      </w:r>
      <w:r w:rsidR="00C70BBB" w:rsidRPr="00E91884">
        <w:rPr>
          <w:rFonts w:ascii="Times New Roman" w:hAnsi="Times New Roman" w:cs="Times New Roman"/>
          <w:sz w:val="18"/>
          <w:szCs w:val="20"/>
        </w:rPr>
        <w:t>Software Tools</w:t>
      </w:r>
      <w:r>
        <w:rPr>
          <w:rFonts w:ascii="Times New Roman" w:hAnsi="Times New Roman" w:cs="Times New Roman"/>
          <w:sz w:val="18"/>
          <w:szCs w:val="20"/>
        </w:rPr>
        <w:tab/>
      </w:r>
    </w:p>
    <w:p w14:paraId="5FE9C599" w14:textId="3C421BF3" w:rsidR="00EF53AE" w:rsidRPr="00E91884" w:rsidRDefault="00204144" w:rsidP="003000AB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Programming Language</w:t>
      </w:r>
      <w:r w:rsidR="007F2CBA" w:rsidRPr="00E91884">
        <w:rPr>
          <w:rFonts w:ascii="Times New Roman" w:hAnsi="Times New Roman" w:cs="Times New Roman"/>
          <w:sz w:val="18"/>
          <w:szCs w:val="20"/>
        </w:rPr>
        <w:t>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B41658" w:rsidRPr="00E91884">
        <w:rPr>
          <w:rFonts w:ascii="Times New Roman" w:hAnsi="Times New Roman" w:cs="Times New Roman"/>
          <w:sz w:val="18"/>
          <w:szCs w:val="20"/>
        </w:rPr>
        <w:t>Microcontrollers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  <w:t>Databases</w:t>
      </w:r>
      <w:r w:rsidR="003000AB">
        <w:rPr>
          <w:rFonts w:ascii="Times New Roman" w:hAnsi="Times New Roman" w:cs="Times New Roman"/>
          <w:sz w:val="18"/>
          <w:szCs w:val="20"/>
        </w:rPr>
        <w:tab/>
        <w:t>Parallel Computing</w:t>
      </w:r>
      <w:r w:rsidR="003000AB">
        <w:rPr>
          <w:rFonts w:ascii="Times New Roman" w:hAnsi="Times New Roman" w:cs="Times New Roman"/>
          <w:sz w:val="18"/>
          <w:szCs w:val="20"/>
        </w:rPr>
        <w:tab/>
      </w:r>
    </w:p>
    <w:p w14:paraId="31D513AA" w14:textId="77777777" w:rsidR="007D5155" w:rsidRDefault="007F2CBA" w:rsidP="00A3063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Compilers</w:t>
      </w:r>
      <w:r w:rsidR="00FE13DE" w:rsidRPr="00E91884">
        <w:rPr>
          <w:rFonts w:ascii="Times New Roman" w:hAnsi="Times New Roman" w:cs="Times New Roman"/>
          <w:sz w:val="18"/>
          <w:szCs w:val="20"/>
        </w:rPr>
        <w:t xml:space="preserve"> &amp; Formal Languages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27564A">
        <w:rPr>
          <w:rFonts w:ascii="Times New Roman" w:hAnsi="Times New Roman" w:cs="Times New Roman"/>
          <w:sz w:val="18"/>
          <w:szCs w:val="20"/>
        </w:rPr>
        <w:t>Embedded Systems</w:t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3000AB">
        <w:rPr>
          <w:rFonts w:ascii="Times New Roman" w:hAnsi="Times New Roman" w:cs="Times New Roman"/>
          <w:sz w:val="18"/>
          <w:szCs w:val="20"/>
        </w:rPr>
        <w:tab/>
      </w:r>
      <w:r w:rsidR="007D5155">
        <w:rPr>
          <w:rFonts w:ascii="Times New Roman" w:hAnsi="Times New Roman" w:cs="Times New Roman"/>
          <w:sz w:val="18"/>
          <w:szCs w:val="20"/>
        </w:rPr>
        <w:t>Operating Systems</w:t>
      </w:r>
    </w:p>
    <w:p w14:paraId="0EF0B70E" w14:textId="1CEFAD39" w:rsidR="003000AB" w:rsidRDefault="00A30637" w:rsidP="00A30637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Software Desig</w:t>
      </w:r>
      <w:r w:rsidR="003000AB">
        <w:rPr>
          <w:rFonts w:ascii="Times New Roman" w:hAnsi="Times New Roman" w:cs="Times New Roman"/>
          <w:sz w:val="18"/>
          <w:szCs w:val="20"/>
        </w:rPr>
        <w:t>n I &amp; II</w:t>
      </w:r>
    </w:p>
    <w:p w14:paraId="124FC8DE" w14:textId="39B9766F" w:rsidR="00EF53AE" w:rsidRPr="00E91884" w:rsidRDefault="004B3306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Mathematics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</w:t>
      </w:r>
      <w:r w:rsidR="00305C43" w:rsidRPr="00E91884">
        <w:rPr>
          <w:rFonts w:ascii="Times New Roman" w:hAnsi="Times New Roman" w:cs="Times New Roman"/>
          <w:sz w:val="18"/>
          <w:szCs w:val="20"/>
        </w:rPr>
        <w:t>and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Science</w:t>
      </w:r>
      <w:r w:rsidR="00EF53AE" w:rsidRPr="00E91884">
        <w:rPr>
          <w:rFonts w:ascii="Times New Roman" w:hAnsi="Times New Roman" w:cs="Times New Roman"/>
          <w:sz w:val="18"/>
          <w:szCs w:val="20"/>
        </w:rPr>
        <w:t>:</w:t>
      </w:r>
    </w:p>
    <w:p w14:paraId="1FFF8F74" w14:textId="19A5B167" w:rsidR="00224BAA" w:rsidRPr="00E91884" w:rsidRDefault="001B77A7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Calculus III       Discrete Math       Data and Statistics</w:t>
      </w:r>
      <w:r w:rsidR="00887418" w:rsidRPr="00E91884">
        <w:rPr>
          <w:rFonts w:ascii="Times New Roman" w:hAnsi="Times New Roman" w:cs="Times New Roman"/>
          <w:sz w:val="18"/>
          <w:szCs w:val="20"/>
        </w:rPr>
        <w:t xml:space="preserve">       Linear Algebra</w:t>
      </w:r>
      <w:r w:rsidR="00F04FB8" w:rsidRPr="00E91884">
        <w:rPr>
          <w:rFonts w:ascii="Times New Roman" w:hAnsi="Times New Roman" w:cs="Times New Roman"/>
          <w:sz w:val="18"/>
          <w:szCs w:val="20"/>
        </w:rPr>
        <w:t xml:space="preserve">       General Physics II</w:t>
      </w:r>
      <w:r w:rsidR="00A30637">
        <w:rPr>
          <w:rFonts w:ascii="Times New Roman" w:hAnsi="Times New Roman" w:cs="Times New Roman"/>
          <w:sz w:val="18"/>
          <w:szCs w:val="20"/>
        </w:rPr>
        <w:t xml:space="preserve">      Differential Equations</w:t>
      </w:r>
    </w:p>
    <w:p w14:paraId="07B7CC57" w14:textId="19DB2451" w:rsidR="00305C43" w:rsidRPr="00E91884" w:rsidRDefault="00305C43" w:rsidP="00BB2C75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18"/>
          <w:szCs w:val="20"/>
        </w:rPr>
      </w:pPr>
      <w:r w:rsidRPr="00E91884">
        <w:rPr>
          <w:rFonts w:ascii="Times New Roman" w:hAnsi="Times New Roman" w:cs="Times New Roman"/>
          <w:sz w:val="18"/>
          <w:szCs w:val="20"/>
        </w:rPr>
        <w:t>Projects:</w:t>
      </w:r>
    </w:p>
    <w:p w14:paraId="4CCA3FFF" w14:textId="7319DCEF" w:rsidR="00762594" w:rsidRDefault="00933AE1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Kubernetes Server Manager</w:t>
      </w:r>
      <w:r w:rsidR="00762594">
        <w:rPr>
          <w:rFonts w:ascii="Times New Roman" w:hAnsi="Times New Roman" w:cs="Times New Roman"/>
          <w:sz w:val="18"/>
          <w:szCs w:val="20"/>
        </w:rPr>
        <w:t xml:space="preserve"> / Games by the Minute, Inc.</w:t>
      </w:r>
      <w:r w:rsidR="00762594">
        <w:rPr>
          <w:rFonts w:ascii="Times New Roman" w:hAnsi="Times New Roman" w:cs="Times New Roman"/>
          <w:sz w:val="13"/>
          <w:szCs w:val="15"/>
        </w:rPr>
        <w:t xml:space="preserve"> - </w:t>
      </w:r>
      <w:r w:rsidR="00762594">
        <w:rPr>
          <w:rFonts w:ascii="Times New Roman" w:hAnsi="Times New Roman" w:cs="Times New Roman"/>
          <w:sz w:val="18"/>
          <w:szCs w:val="20"/>
        </w:rPr>
        <w:t xml:space="preserve">A second place winning hackathon project </w:t>
      </w:r>
      <w:r w:rsidR="005767B4">
        <w:rPr>
          <w:rFonts w:ascii="Times New Roman" w:hAnsi="Times New Roman" w:cs="Times New Roman"/>
          <w:sz w:val="18"/>
          <w:szCs w:val="20"/>
        </w:rPr>
        <w:t>that</w:t>
      </w:r>
      <w:r w:rsidR="00762594">
        <w:rPr>
          <w:rFonts w:ascii="Times New Roman" w:hAnsi="Times New Roman" w:cs="Times New Roman"/>
          <w:sz w:val="18"/>
          <w:szCs w:val="20"/>
        </w:rPr>
        <w:t xml:space="preserve"> run</w:t>
      </w:r>
      <w:r w:rsidR="005767B4">
        <w:rPr>
          <w:rFonts w:ascii="Times New Roman" w:hAnsi="Times New Roman" w:cs="Times New Roman"/>
          <w:sz w:val="18"/>
          <w:szCs w:val="20"/>
        </w:rPr>
        <w:t>s</w:t>
      </w:r>
      <w:r w:rsidR="00762594">
        <w:rPr>
          <w:rFonts w:ascii="Times New Roman" w:hAnsi="Times New Roman" w:cs="Times New Roman"/>
          <w:sz w:val="18"/>
          <w:szCs w:val="20"/>
        </w:rPr>
        <w:t xml:space="preserve"> game servers in a Docker image managed by a </w:t>
      </w:r>
      <w:r w:rsidR="005767B4">
        <w:rPr>
          <w:rFonts w:ascii="Times New Roman" w:hAnsi="Times New Roman" w:cs="Times New Roman"/>
          <w:sz w:val="18"/>
          <w:szCs w:val="20"/>
        </w:rPr>
        <w:t>micro-</w:t>
      </w:r>
      <w:r w:rsidR="00762594">
        <w:rPr>
          <w:rFonts w:ascii="Times New Roman" w:hAnsi="Times New Roman" w:cs="Times New Roman"/>
          <w:sz w:val="18"/>
          <w:szCs w:val="20"/>
        </w:rPr>
        <w:t>currency. My team and I began the scaffolding to turn this into a C corporation called Games by the Minute, Inc.</w:t>
      </w:r>
      <w:r w:rsidR="005767B4">
        <w:rPr>
          <w:rFonts w:ascii="Times New Roman" w:hAnsi="Times New Roman" w:cs="Times New Roman"/>
          <w:sz w:val="18"/>
          <w:szCs w:val="20"/>
        </w:rPr>
        <w:t xml:space="preserve"> to formalize our idea into an official product. We integrated AWS into our workflow to automate deployments of our </w:t>
      </w:r>
      <w:proofErr w:type="spellStart"/>
      <w:r w:rsidR="005767B4">
        <w:rPr>
          <w:rFonts w:ascii="Times New Roman" w:hAnsi="Times New Roman" w:cs="Times New Roman"/>
          <w:sz w:val="18"/>
          <w:szCs w:val="20"/>
        </w:rPr>
        <w:t>GraphQL</w:t>
      </w:r>
      <w:proofErr w:type="spellEnd"/>
      <w:r w:rsidR="005767B4">
        <w:rPr>
          <w:rFonts w:ascii="Times New Roman" w:hAnsi="Times New Roman" w:cs="Times New Roman"/>
          <w:sz w:val="18"/>
          <w:szCs w:val="20"/>
        </w:rPr>
        <w:t xml:space="preserve"> API and React </w:t>
      </w:r>
      <w:r w:rsidR="00587193">
        <w:rPr>
          <w:rFonts w:ascii="Times New Roman" w:hAnsi="Times New Roman" w:cs="Times New Roman"/>
          <w:sz w:val="18"/>
          <w:szCs w:val="20"/>
        </w:rPr>
        <w:t>UI</w:t>
      </w:r>
      <w:r w:rsidR="005767B4">
        <w:rPr>
          <w:rFonts w:ascii="Times New Roman" w:hAnsi="Times New Roman" w:cs="Times New Roman"/>
          <w:sz w:val="18"/>
          <w:szCs w:val="20"/>
        </w:rPr>
        <w:t>.</w:t>
      </w:r>
      <w:r w:rsidR="00587193">
        <w:rPr>
          <w:rFonts w:ascii="Times New Roman" w:hAnsi="Times New Roman" w:cs="Times New Roman"/>
          <w:sz w:val="18"/>
          <w:szCs w:val="20"/>
        </w:rPr>
        <w:t xml:space="preserve"> My contribution was focused on the resource and Docker images, with a less emphasized focus on our UI</w:t>
      </w:r>
    </w:p>
    <w:p w14:paraId="77F33F41" w14:textId="1997E7B2" w:rsidR="00762594" w:rsidRDefault="00762594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OU </w:t>
      </w:r>
      <w:proofErr w:type="spellStart"/>
      <w:r>
        <w:rPr>
          <w:rFonts w:ascii="Times New Roman" w:hAnsi="Times New Roman" w:cs="Times New Roman"/>
          <w:sz w:val="18"/>
          <w:szCs w:val="20"/>
        </w:rPr>
        <w:t>Upperclass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 Scholarship / OU Course Offerings</w:t>
      </w:r>
      <w:r w:rsidR="005767B4">
        <w:rPr>
          <w:rFonts w:ascii="Times New Roman" w:hAnsi="Times New Roman" w:cs="Times New Roman"/>
          <w:sz w:val="18"/>
          <w:szCs w:val="20"/>
        </w:rPr>
        <w:t xml:space="preserve"> (OIT)</w:t>
      </w:r>
      <w:r>
        <w:rPr>
          <w:rFonts w:ascii="Times New Roman" w:hAnsi="Times New Roman" w:cs="Times New Roman"/>
          <w:sz w:val="18"/>
          <w:szCs w:val="20"/>
        </w:rPr>
        <w:t xml:space="preserve"> -</w:t>
      </w:r>
      <w:r w:rsidR="005767B4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 xml:space="preserve">These are </w:t>
      </w:r>
      <w:r w:rsidR="005767B4">
        <w:rPr>
          <w:rFonts w:ascii="Times New Roman" w:hAnsi="Times New Roman" w:cs="Times New Roman"/>
          <w:sz w:val="18"/>
          <w:szCs w:val="20"/>
        </w:rPr>
        <w:t>multi-</w:t>
      </w:r>
      <w:r>
        <w:rPr>
          <w:rFonts w:ascii="Times New Roman" w:hAnsi="Times New Roman" w:cs="Times New Roman"/>
          <w:sz w:val="18"/>
          <w:szCs w:val="20"/>
        </w:rPr>
        <w:t>part applications running in a Kubernetes cluster</w:t>
      </w:r>
      <w:r w:rsidR="005767B4">
        <w:rPr>
          <w:rFonts w:ascii="Times New Roman" w:hAnsi="Times New Roman" w:cs="Times New Roman"/>
          <w:sz w:val="18"/>
          <w:szCs w:val="20"/>
        </w:rPr>
        <w:t xml:space="preserve"> that utilize Angular 8 for the UI and Typescript for the backend. With these projects, my team heavily incorporated the agile workflow.</w:t>
      </w:r>
      <w:r w:rsidR="00587193" w:rsidRPr="00587193">
        <w:rPr>
          <w:rFonts w:ascii="Times New Roman" w:hAnsi="Times New Roman" w:cs="Times New Roman"/>
          <w:sz w:val="18"/>
          <w:szCs w:val="20"/>
        </w:rPr>
        <w:t xml:space="preserve"> </w:t>
      </w:r>
      <w:r w:rsidR="00587193">
        <w:rPr>
          <w:rFonts w:ascii="Times New Roman" w:hAnsi="Times New Roman" w:cs="Times New Roman"/>
          <w:sz w:val="18"/>
          <w:szCs w:val="20"/>
        </w:rPr>
        <w:t>My contributions were across the entire stack, including the frontend, backend, and some parts of the pipeline.</w:t>
      </w:r>
    </w:p>
    <w:p w14:paraId="64688A4F" w14:textId="71C959A3" w:rsidR="005767B4" w:rsidRDefault="005767B4" w:rsidP="00BB2C75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Other:</w:t>
      </w:r>
    </w:p>
    <w:p w14:paraId="57CDE994" w14:textId="71E0CD2C" w:rsidR="00933AE1" w:rsidRDefault="00933AE1" w:rsidP="005767B4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4-Degree of Freedom Motion Table</w:t>
      </w:r>
      <w:r>
        <w:rPr>
          <w:rFonts w:ascii="Times New Roman" w:hAnsi="Times New Roman" w:cs="Times New Roman"/>
          <w:sz w:val="18"/>
          <w:szCs w:val="20"/>
        </w:rPr>
        <w:tab/>
        <w:t>Personal Website</w:t>
      </w:r>
      <w:r>
        <w:rPr>
          <w:rFonts w:ascii="Times New Roman" w:hAnsi="Times New Roman" w:cs="Times New Roman"/>
          <w:sz w:val="18"/>
          <w:szCs w:val="20"/>
        </w:rPr>
        <w:tab/>
      </w:r>
      <w:proofErr w:type="spellStart"/>
      <w:r>
        <w:rPr>
          <w:rFonts w:ascii="Times New Roman" w:hAnsi="Times New Roman" w:cs="Times New Roman"/>
          <w:sz w:val="18"/>
          <w:szCs w:val="20"/>
        </w:rPr>
        <w:t>Catmap</w:t>
      </w:r>
      <w:proofErr w:type="spellEnd"/>
      <w:r w:rsidR="005767B4">
        <w:rPr>
          <w:rFonts w:ascii="Times New Roman" w:hAnsi="Times New Roman" w:cs="Times New Roman"/>
          <w:sz w:val="18"/>
          <w:szCs w:val="20"/>
        </w:rPr>
        <w:tab/>
      </w:r>
      <w:r w:rsidR="005767B4"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>Grumpy Programming Language &amp; Compiler Green App</w:t>
      </w:r>
      <w:r w:rsidRPr="007D5155">
        <w:rPr>
          <w:rFonts w:ascii="Times New Roman" w:hAnsi="Times New Roman" w:cs="Times New Roman"/>
          <w:sz w:val="13"/>
          <w:szCs w:val="15"/>
        </w:rPr>
        <w:t>*</w:t>
      </w:r>
      <w:r>
        <w:rPr>
          <w:rFonts w:ascii="Times New Roman" w:hAnsi="Times New Roman" w:cs="Times New Roman"/>
          <w:sz w:val="18"/>
          <w:szCs w:val="20"/>
        </w:rPr>
        <w:tab/>
      </w:r>
      <w:r w:rsidR="005767B4">
        <w:rPr>
          <w:rFonts w:ascii="Times New Roman" w:hAnsi="Times New Roman" w:cs="Times New Roman"/>
          <w:sz w:val="18"/>
          <w:szCs w:val="20"/>
        </w:rPr>
        <w:tab/>
      </w:r>
      <w:r w:rsidR="005767B4"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>Checkers</w:t>
      </w:r>
      <w:r w:rsidR="005767B4">
        <w:rPr>
          <w:rFonts w:ascii="Times New Roman" w:hAnsi="Times New Roman" w:cs="Times New Roman"/>
          <w:sz w:val="18"/>
          <w:szCs w:val="20"/>
        </w:rPr>
        <w:tab/>
      </w:r>
      <w:r w:rsidR="005767B4">
        <w:rPr>
          <w:rFonts w:ascii="Times New Roman" w:hAnsi="Times New Roman" w:cs="Times New Roman"/>
          <w:sz w:val="18"/>
          <w:szCs w:val="20"/>
        </w:rPr>
        <w:tab/>
        <w:t>Useless Website</w:t>
      </w:r>
      <w:r w:rsidR="005767B4" w:rsidRPr="007D5155">
        <w:rPr>
          <w:rFonts w:ascii="Times New Roman" w:hAnsi="Times New Roman" w:cs="Times New Roman"/>
          <w:sz w:val="13"/>
          <w:szCs w:val="15"/>
        </w:rPr>
        <w:t>**</w:t>
      </w:r>
      <w:r w:rsidR="005767B4">
        <w:rPr>
          <w:rFonts w:ascii="Times New Roman" w:hAnsi="Times New Roman" w:cs="Times New Roman"/>
          <w:sz w:val="13"/>
          <w:szCs w:val="15"/>
        </w:rPr>
        <w:tab/>
      </w:r>
      <w:r w:rsidR="005767B4">
        <w:rPr>
          <w:rFonts w:ascii="Times New Roman" w:hAnsi="Times New Roman" w:cs="Times New Roman"/>
          <w:sz w:val="18"/>
          <w:szCs w:val="20"/>
        </w:rPr>
        <w:t>Electroencephalogram Study</w:t>
      </w:r>
    </w:p>
    <w:bookmarkEnd w:id="0"/>
    <w:p w14:paraId="24A99769" w14:textId="448C944F" w:rsidR="00D364A9" w:rsidRDefault="001B7542" w:rsidP="00933AE1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sz w:val="16"/>
          <w:szCs w:val="18"/>
        </w:rPr>
      </w:pPr>
      <w:r w:rsidRPr="000920F0">
        <w:rPr>
          <w:rFonts w:ascii="Times New Roman" w:hAnsi="Times New Roman" w:cs="Times New Roman"/>
          <w:sz w:val="16"/>
          <w:szCs w:val="18"/>
        </w:rPr>
        <w:t>*</w:t>
      </w:r>
      <w:r w:rsidR="007D5155">
        <w:rPr>
          <w:rFonts w:ascii="Times New Roman" w:hAnsi="Times New Roman" w:cs="Times New Roman"/>
          <w:sz w:val="16"/>
          <w:szCs w:val="18"/>
        </w:rPr>
        <w:t xml:space="preserve">2019 - </w:t>
      </w:r>
      <w:r w:rsidR="00D364A9" w:rsidRPr="000920F0">
        <w:rPr>
          <w:rFonts w:ascii="Times New Roman" w:hAnsi="Times New Roman" w:cs="Times New Roman"/>
          <w:sz w:val="16"/>
          <w:szCs w:val="18"/>
        </w:rPr>
        <w:t xml:space="preserve">Won the JP Morgan Chase award for environmental </w:t>
      </w:r>
      <w:r w:rsidRPr="000920F0">
        <w:rPr>
          <w:rFonts w:ascii="Times New Roman" w:hAnsi="Times New Roman" w:cs="Times New Roman"/>
          <w:sz w:val="16"/>
          <w:szCs w:val="18"/>
        </w:rPr>
        <w:t>hack</w:t>
      </w:r>
      <w:r w:rsidR="00D364A9" w:rsidRPr="000920F0">
        <w:rPr>
          <w:rFonts w:ascii="Times New Roman" w:hAnsi="Times New Roman" w:cs="Times New Roman"/>
          <w:sz w:val="16"/>
          <w:szCs w:val="18"/>
        </w:rPr>
        <w:t xml:space="preserve"> at </w:t>
      </w:r>
      <w:proofErr w:type="spellStart"/>
      <w:r w:rsidR="00D364A9" w:rsidRPr="000920F0">
        <w:rPr>
          <w:rFonts w:ascii="Times New Roman" w:hAnsi="Times New Roman" w:cs="Times New Roman"/>
          <w:sz w:val="16"/>
          <w:szCs w:val="18"/>
        </w:rPr>
        <w:t>Hackaplachia</w:t>
      </w:r>
      <w:proofErr w:type="spellEnd"/>
      <w:r w:rsidR="00D364A9" w:rsidRPr="000920F0">
        <w:rPr>
          <w:rFonts w:ascii="Times New Roman" w:hAnsi="Times New Roman" w:cs="Times New Roman"/>
          <w:sz w:val="16"/>
          <w:szCs w:val="18"/>
        </w:rPr>
        <w:t xml:space="preserve">, a hackathon </w:t>
      </w:r>
      <w:r w:rsidR="000920F0" w:rsidRPr="000920F0">
        <w:rPr>
          <w:rFonts w:ascii="Times New Roman" w:hAnsi="Times New Roman" w:cs="Times New Roman"/>
          <w:sz w:val="16"/>
          <w:szCs w:val="18"/>
        </w:rPr>
        <w:t xml:space="preserve">located </w:t>
      </w:r>
      <w:r w:rsidR="00D364A9" w:rsidRPr="000920F0">
        <w:rPr>
          <w:rFonts w:ascii="Times New Roman" w:hAnsi="Times New Roman" w:cs="Times New Roman"/>
          <w:sz w:val="16"/>
          <w:szCs w:val="18"/>
        </w:rPr>
        <w:t>at Ohio University</w:t>
      </w:r>
      <w:r w:rsidR="000920F0" w:rsidRPr="000920F0">
        <w:rPr>
          <w:rFonts w:ascii="Times New Roman" w:hAnsi="Times New Roman" w:cs="Times New Roman"/>
          <w:sz w:val="16"/>
          <w:szCs w:val="18"/>
        </w:rPr>
        <w:t xml:space="preserve"> for students of Appalachia </w:t>
      </w:r>
    </w:p>
    <w:p w14:paraId="31F81698" w14:textId="695D9309" w:rsidR="00BE258F" w:rsidRPr="00615522" w:rsidRDefault="007D5155" w:rsidP="00615522">
      <w:pPr>
        <w:pStyle w:val="ListBullet"/>
        <w:numPr>
          <w:ilvl w:val="0"/>
          <w:numId w:val="0"/>
        </w:numPr>
        <w:ind w:firstLine="360"/>
        <w:rPr>
          <w:rFonts w:ascii="Times New Roman" w:hAnsi="Times New Roman" w:cs="Times New Roman"/>
          <w:b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**2018 - Won an award for being the most useless hack at </w:t>
      </w:r>
      <w:proofErr w:type="spellStart"/>
      <w:r>
        <w:rPr>
          <w:rFonts w:ascii="Times New Roman" w:hAnsi="Times New Roman" w:cs="Times New Roman"/>
          <w:sz w:val="16"/>
          <w:szCs w:val="18"/>
        </w:rPr>
        <w:t>RevolutionUC</w:t>
      </w:r>
      <w:proofErr w:type="spellEnd"/>
    </w:p>
    <w:sectPr w:rsidR="00BE258F" w:rsidRPr="00615522" w:rsidSect="00587193">
      <w:footerReference w:type="default" r:id="rId11"/>
      <w:pgSz w:w="12240" w:h="15840"/>
      <w:pgMar w:top="540" w:right="720" w:bottom="45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5D312" w14:textId="77777777" w:rsidR="004230D0" w:rsidRDefault="004230D0">
      <w:pPr>
        <w:spacing w:after="0"/>
      </w:pPr>
      <w:r>
        <w:separator/>
      </w:r>
    </w:p>
  </w:endnote>
  <w:endnote w:type="continuationSeparator" w:id="0">
    <w:p w14:paraId="5876BA8A" w14:textId="77777777" w:rsidR="004230D0" w:rsidRDefault="00423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2BF1" w14:textId="46808DD2" w:rsidR="00BA58BB" w:rsidRDefault="00BA58B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3F68F" w14:textId="77777777" w:rsidR="004230D0" w:rsidRDefault="004230D0">
      <w:pPr>
        <w:spacing w:after="0"/>
      </w:pPr>
      <w:r>
        <w:separator/>
      </w:r>
    </w:p>
  </w:footnote>
  <w:footnote w:type="continuationSeparator" w:id="0">
    <w:p w14:paraId="67756B8B" w14:textId="77777777" w:rsidR="004230D0" w:rsidRDefault="00423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2E1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420530"/>
    <w:multiLevelType w:val="hybridMultilevel"/>
    <w:tmpl w:val="ACAA6380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C17322"/>
    <w:multiLevelType w:val="hybridMultilevel"/>
    <w:tmpl w:val="E6863396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275A5A"/>
    <w:multiLevelType w:val="hybridMultilevel"/>
    <w:tmpl w:val="164492FA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320AC"/>
    <w:multiLevelType w:val="hybridMultilevel"/>
    <w:tmpl w:val="5C70BE5A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E66AE"/>
    <w:multiLevelType w:val="hybridMultilevel"/>
    <w:tmpl w:val="C8DE861C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5081D"/>
    <w:multiLevelType w:val="hybridMultilevel"/>
    <w:tmpl w:val="C8DA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4E7150"/>
    <w:multiLevelType w:val="hybridMultilevel"/>
    <w:tmpl w:val="D0389268"/>
    <w:lvl w:ilvl="0" w:tplc="7AA81F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35683"/>
    <w:multiLevelType w:val="hybridMultilevel"/>
    <w:tmpl w:val="4FF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E1033"/>
    <w:multiLevelType w:val="hybridMultilevel"/>
    <w:tmpl w:val="70BC7E22"/>
    <w:lvl w:ilvl="0" w:tplc="EEB65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21DB3"/>
    <w:multiLevelType w:val="hybridMultilevel"/>
    <w:tmpl w:val="34C2684C"/>
    <w:lvl w:ilvl="0" w:tplc="3E8AB8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11"/>
  </w:num>
  <w:num w:numId="19">
    <w:abstractNumId w:val="29"/>
  </w:num>
  <w:num w:numId="20">
    <w:abstractNumId w:val="23"/>
  </w:num>
  <w:num w:numId="21">
    <w:abstractNumId w:val="12"/>
  </w:num>
  <w:num w:numId="22">
    <w:abstractNumId w:val="17"/>
  </w:num>
  <w:num w:numId="23">
    <w:abstractNumId w:val="28"/>
  </w:num>
  <w:num w:numId="24">
    <w:abstractNumId w:val="10"/>
  </w:num>
  <w:num w:numId="25">
    <w:abstractNumId w:val="24"/>
  </w:num>
  <w:num w:numId="26">
    <w:abstractNumId w:val="27"/>
  </w:num>
  <w:num w:numId="27">
    <w:abstractNumId w:val="18"/>
  </w:num>
  <w:num w:numId="28">
    <w:abstractNumId w:val="14"/>
  </w:num>
  <w:num w:numId="29">
    <w:abstractNumId w:val="16"/>
  </w:num>
  <w:num w:numId="30">
    <w:abstractNumId w:val="20"/>
  </w:num>
  <w:num w:numId="31">
    <w:abstractNumId w:val="26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8B"/>
    <w:rsid w:val="00012864"/>
    <w:rsid w:val="00016AEF"/>
    <w:rsid w:val="000239CA"/>
    <w:rsid w:val="00024C0B"/>
    <w:rsid w:val="00025C9C"/>
    <w:rsid w:val="00063156"/>
    <w:rsid w:val="0008484A"/>
    <w:rsid w:val="000920F0"/>
    <w:rsid w:val="000950EF"/>
    <w:rsid w:val="000A4F59"/>
    <w:rsid w:val="000B3310"/>
    <w:rsid w:val="000C4660"/>
    <w:rsid w:val="000C6888"/>
    <w:rsid w:val="000C7C53"/>
    <w:rsid w:val="000D60E8"/>
    <w:rsid w:val="000E7CBD"/>
    <w:rsid w:val="00101596"/>
    <w:rsid w:val="00114143"/>
    <w:rsid w:val="001147C1"/>
    <w:rsid w:val="00122297"/>
    <w:rsid w:val="00134FF5"/>
    <w:rsid w:val="00141A4C"/>
    <w:rsid w:val="00147C19"/>
    <w:rsid w:val="00155F6D"/>
    <w:rsid w:val="00162E84"/>
    <w:rsid w:val="00167890"/>
    <w:rsid w:val="001A12B6"/>
    <w:rsid w:val="001B29CF"/>
    <w:rsid w:val="001B7542"/>
    <w:rsid w:val="001B77A7"/>
    <w:rsid w:val="001F39B9"/>
    <w:rsid w:val="001F7B92"/>
    <w:rsid w:val="00204144"/>
    <w:rsid w:val="0022121E"/>
    <w:rsid w:val="00224BAA"/>
    <w:rsid w:val="00246DE4"/>
    <w:rsid w:val="00262A6F"/>
    <w:rsid w:val="0027564A"/>
    <w:rsid w:val="0028220F"/>
    <w:rsid w:val="002B4EC3"/>
    <w:rsid w:val="002C00A9"/>
    <w:rsid w:val="002C748B"/>
    <w:rsid w:val="002D7BE4"/>
    <w:rsid w:val="002F3F13"/>
    <w:rsid w:val="003000AB"/>
    <w:rsid w:val="00305C43"/>
    <w:rsid w:val="00332338"/>
    <w:rsid w:val="00344576"/>
    <w:rsid w:val="00356C14"/>
    <w:rsid w:val="00357C92"/>
    <w:rsid w:val="003630EA"/>
    <w:rsid w:val="00370628"/>
    <w:rsid w:val="0039613C"/>
    <w:rsid w:val="003976CE"/>
    <w:rsid w:val="003C6C36"/>
    <w:rsid w:val="003D1114"/>
    <w:rsid w:val="003D69A2"/>
    <w:rsid w:val="00410139"/>
    <w:rsid w:val="004230D0"/>
    <w:rsid w:val="0046252D"/>
    <w:rsid w:val="004676BB"/>
    <w:rsid w:val="00484A69"/>
    <w:rsid w:val="004B3306"/>
    <w:rsid w:val="004C7D26"/>
    <w:rsid w:val="0050758F"/>
    <w:rsid w:val="005466AF"/>
    <w:rsid w:val="0055409D"/>
    <w:rsid w:val="00565F7C"/>
    <w:rsid w:val="0057304B"/>
    <w:rsid w:val="005767B4"/>
    <w:rsid w:val="00583D1C"/>
    <w:rsid w:val="00587193"/>
    <w:rsid w:val="00593CA9"/>
    <w:rsid w:val="00597364"/>
    <w:rsid w:val="005A1EDB"/>
    <w:rsid w:val="0061141C"/>
    <w:rsid w:val="00615522"/>
    <w:rsid w:val="00617B26"/>
    <w:rsid w:val="006253D6"/>
    <w:rsid w:val="006270A9"/>
    <w:rsid w:val="006338FE"/>
    <w:rsid w:val="00645217"/>
    <w:rsid w:val="00652CF5"/>
    <w:rsid w:val="00653E52"/>
    <w:rsid w:val="006655BF"/>
    <w:rsid w:val="00675956"/>
    <w:rsid w:val="00681034"/>
    <w:rsid w:val="006846AE"/>
    <w:rsid w:val="006C4A3F"/>
    <w:rsid w:val="006D75E6"/>
    <w:rsid w:val="006E4BB8"/>
    <w:rsid w:val="006E514C"/>
    <w:rsid w:val="006E7614"/>
    <w:rsid w:val="006F309D"/>
    <w:rsid w:val="00700B73"/>
    <w:rsid w:val="00724CBD"/>
    <w:rsid w:val="00727334"/>
    <w:rsid w:val="007579DB"/>
    <w:rsid w:val="00762362"/>
    <w:rsid w:val="00762594"/>
    <w:rsid w:val="007674CB"/>
    <w:rsid w:val="00767931"/>
    <w:rsid w:val="00776E7D"/>
    <w:rsid w:val="00792493"/>
    <w:rsid w:val="007A6914"/>
    <w:rsid w:val="007D5155"/>
    <w:rsid w:val="007F2CBA"/>
    <w:rsid w:val="00815A42"/>
    <w:rsid w:val="00816216"/>
    <w:rsid w:val="00822443"/>
    <w:rsid w:val="00825B0F"/>
    <w:rsid w:val="0083044B"/>
    <w:rsid w:val="00834542"/>
    <w:rsid w:val="00843947"/>
    <w:rsid w:val="008676C0"/>
    <w:rsid w:val="0087734B"/>
    <w:rsid w:val="00887418"/>
    <w:rsid w:val="008904CE"/>
    <w:rsid w:val="00893101"/>
    <w:rsid w:val="008B1DD6"/>
    <w:rsid w:val="009025BE"/>
    <w:rsid w:val="00907A44"/>
    <w:rsid w:val="00924DCB"/>
    <w:rsid w:val="00933AE1"/>
    <w:rsid w:val="00934564"/>
    <w:rsid w:val="0094409B"/>
    <w:rsid w:val="009A1320"/>
    <w:rsid w:val="009A2B47"/>
    <w:rsid w:val="009A3726"/>
    <w:rsid w:val="009B13A8"/>
    <w:rsid w:val="009B34C7"/>
    <w:rsid w:val="009C5E15"/>
    <w:rsid w:val="009D5933"/>
    <w:rsid w:val="009D73D5"/>
    <w:rsid w:val="009F2ED8"/>
    <w:rsid w:val="00A02835"/>
    <w:rsid w:val="00A05729"/>
    <w:rsid w:val="00A07FBE"/>
    <w:rsid w:val="00A30637"/>
    <w:rsid w:val="00A37AC0"/>
    <w:rsid w:val="00A5444B"/>
    <w:rsid w:val="00A566DD"/>
    <w:rsid w:val="00A66C05"/>
    <w:rsid w:val="00A85E00"/>
    <w:rsid w:val="00AA2FD4"/>
    <w:rsid w:val="00AB3C58"/>
    <w:rsid w:val="00AB5C51"/>
    <w:rsid w:val="00AE0870"/>
    <w:rsid w:val="00AE6D47"/>
    <w:rsid w:val="00AF45D4"/>
    <w:rsid w:val="00AF6C35"/>
    <w:rsid w:val="00B05BDD"/>
    <w:rsid w:val="00B11700"/>
    <w:rsid w:val="00B3672C"/>
    <w:rsid w:val="00B41658"/>
    <w:rsid w:val="00B725BE"/>
    <w:rsid w:val="00B85B4E"/>
    <w:rsid w:val="00B970B5"/>
    <w:rsid w:val="00BA58BB"/>
    <w:rsid w:val="00BB2C75"/>
    <w:rsid w:val="00BC21E0"/>
    <w:rsid w:val="00BC64D9"/>
    <w:rsid w:val="00BD52E3"/>
    <w:rsid w:val="00BD768D"/>
    <w:rsid w:val="00BE01CC"/>
    <w:rsid w:val="00BE258F"/>
    <w:rsid w:val="00BF0BB2"/>
    <w:rsid w:val="00C228A2"/>
    <w:rsid w:val="00C233F8"/>
    <w:rsid w:val="00C250A3"/>
    <w:rsid w:val="00C3069C"/>
    <w:rsid w:val="00C53566"/>
    <w:rsid w:val="00C61F8E"/>
    <w:rsid w:val="00C622D1"/>
    <w:rsid w:val="00C70BBB"/>
    <w:rsid w:val="00CB5F78"/>
    <w:rsid w:val="00CC039C"/>
    <w:rsid w:val="00CE398B"/>
    <w:rsid w:val="00CF7A9B"/>
    <w:rsid w:val="00D168C3"/>
    <w:rsid w:val="00D20B0D"/>
    <w:rsid w:val="00D22FDD"/>
    <w:rsid w:val="00D31314"/>
    <w:rsid w:val="00D364A9"/>
    <w:rsid w:val="00D366FB"/>
    <w:rsid w:val="00D36C5A"/>
    <w:rsid w:val="00D7097C"/>
    <w:rsid w:val="00D76812"/>
    <w:rsid w:val="00D91DA3"/>
    <w:rsid w:val="00D970EE"/>
    <w:rsid w:val="00DB0489"/>
    <w:rsid w:val="00DC1069"/>
    <w:rsid w:val="00DE769A"/>
    <w:rsid w:val="00E13E75"/>
    <w:rsid w:val="00E23012"/>
    <w:rsid w:val="00E30218"/>
    <w:rsid w:val="00E5114C"/>
    <w:rsid w:val="00E719EE"/>
    <w:rsid w:val="00E83E4B"/>
    <w:rsid w:val="00E91884"/>
    <w:rsid w:val="00EA349E"/>
    <w:rsid w:val="00EA5C1B"/>
    <w:rsid w:val="00EC73CD"/>
    <w:rsid w:val="00EF53AE"/>
    <w:rsid w:val="00F04FB8"/>
    <w:rsid w:val="00F10FC9"/>
    <w:rsid w:val="00F33CC2"/>
    <w:rsid w:val="00F55506"/>
    <w:rsid w:val="00F608A6"/>
    <w:rsid w:val="00F875DF"/>
    <w:rsid w:val="00FA30EA"/>
    <w:rsid w:val="00FC5A5E"/>
    <w:rsid w:val="00FC66A6"/>
    <w:rsid w:val="00FC75F7"/>
    <w:rsid w:val="00FE13DE"/>
    <w:rsid w:val="00FE4AF8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54F8D"/>
  <w15:chartTrackingRefBased/>
  <w15:docId w15:val="{AC7269AE-B967-4A8E-9B7F-27904001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B33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3D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j214316@ohio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4045-E51B-4605-9A52-C9079DBE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C:\Users\Daniel\AppData\Roaming\Microsoft\Templates\Resume (color).dotx</Template>
  <TotalTime>277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Jacques</dc:creator>
  <cp:keywords/>
  <dc:description/>
  <cp:lastModifiedBy>Jacques, Daniel</cp:lastModifiedBy>
  <cp:revision>10</cp:revision>
  <cp:lastPrinted>2020-08-18T20:42:00Z</cp:lastPrinted>
  <dcterms:created xsi:type="dcterms:W3CDTF">2020-10-10T20:18:00Z</dcterms:created>
  <dcterms:modified xsi:type="dcterms:W3CDTF">2020-11-20T17:34:00Z</dcterms:modified>
  <cp:version/>
</cp:coreProperties>
</file>